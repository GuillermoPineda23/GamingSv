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F6F6" w14:textId="77777777" w:rsidR="00140237" w:rsidRDefault="00140237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A4FA75" w14:textId="77777777" w:rsidR="00140237" w:rsidRDefault="00140237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73A985" w14:textId="77777777" w:rsidR="00140237" w:rsidRDefault="00140237" w:rsidP="00C5755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0812D00" w14:textId="2F403AE5" w:rsidR="002B3CC6" w:rsidRDefault="002B3CC6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B3CC6">
        <w:rPr>
          <w:rFonts w:ascii="Times New Roman" w:hAnsi="Times New Roman" w:cs="Times New Roman"/>
          <w:b/>
          <w:bCs/>
          <w:sz w:val="44"/>
          <w:szCs w:val="44"/>
        </w:rPr>
        <w:t>2a Fase de módulo</w:t>
      </w:r>
    </w:p>
    <w:p w14:paraId="4E203C81" w14:textId="2A6E4A41" w:rsidR="00C57558" w:rsidRDefault="00C57558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Gaming Sv</w:t>
      </w:r>
    </w:p>
    <w:p w14:paraId="65769B3C" w14:textId="69C4DDE3" w:rsidR="00140237" w:rsidRDefault="006A6EDB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DESARROLLO DE PÁGINAS WEB</w:t>
      </w:r>
    </w:p>
    <w:p w14:paraId="076502ED" w14:textId="492DEBA7" w:rsidR="002B3CC6" w:rsidRDefault="002B3CC6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B1AEC4" w14:textId="6D8A8B5D" w:rsidR="002B3CC6" w:rsidRDefault="002B3CC6" w:rsidP="002B3CC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71159C8" w14:textId="799700CD" w:rsidR="002B3CC6" w:rsidRDefault="002B3CC6" w:rsidP="002B3C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3CC6">
        <w:rPr>
          <w:rFonts w:ascii="Times New Roman" w:hAnsi="Times New Roman" w:cs="Times New Roman"/>
          <w:b/>
          <w:bCs/>
          <w:sz w:val="36"/>
          <w:szCs w:val="36"/>
        </w:rPr>
        <w:t xml:space="preserve">Integrantes: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</w:t>
      </w:r>
      <w:r w:rsidRPr="002B3CC6">
        <w:rPr>
          <w:rFonts w:ascii="Times New Roman" w:hAnsi="Times New Roman" w:cs="Times New Roman"/>
          <w:b/>
          <w:bCs/>
          <w:sz w:val="36"/>
          <w:szCs w:val="36"/>
        </w:rPr>
        <w:t xml:space="preserve">   Especialidad:</w:t>
      </w:r>
    </w:p>
    <w:p w14:paraId="3106AE7C" w14:textId="3ADE7582" w:rsidR="002B3CC6" w:rsidRP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CC6">
        <w:rPr>
          <w:rFonts w:ascii="Times New Roman" w:hAnsi="Times New Roman" w:cs="Times New Roman"/>
          <w:b/>
          <w:bCs/>
          <w:sz w:val="24"/>
          <w:szCs w:val="24"/>
        </w:rPr>
        <w:t>Juan Pablo Romero Ramos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Desarrollo de Software</w:t>
      </w:r>
    </w:p>
    <w:p w14:paraId="335D8E4D" w14:textId="6CEC4F80" w:rsid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CC6">
        <w:rPr>
          <w:rFonts w:ascii="Times New Roman" w:hAnsi="Times New Roman" w:cs="Times New Roman"/>
          <w:b/>
          <w:bCs/>
          <w:sz w:val="24"/>
          <w:szCs w:val="24"/>
        </w:rPr>
        <w:t>Juan Pablo Romero Esquivel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Desarrollo de Software</w:t>
      </w:r>
    </w:p>
    <w:p w14:paraId="666D67DB" w14:textId="2A47330E" w:rsidR="002B3CC6" w:rsidRP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Alejandro Lening Diaz Gómez                                                             Desarrollo de Software</w:t>
      </w:r>
    </w:p>
    <w:p w14:paraId="504787B6" w14:textId="06ABE295" w:rsid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Guillermo Ariel Pineda Molina                                                            Desarrollo de Software</w:t>
      </w:r>
    </w:p>
    <w:p w14:paraId="2831097E" w14:textId="28E0DAC6" w:rsid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Camila Daniela Montoya Cornejo                                                       Desarrollo de Software</w:t>
      </w:r>
    </w:p>
    <w:p w14:paraId="4A477495" w14:textId="7CD48162" w:rsidR="002B3CC6" w:rsidRDefault="002B3CC6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Jonathan Josué Marchelli Hernández                                                 Desarrollo de Software</w:t>
      </w:r>
    </w:p>
    <w:p w14:paraId="56DA680A" w14:textId="77777777" w:rsidR="00863217" w:rsidRDefault="00863217" w:rsidP="002B3C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F925F" w14:textId="77777777" w:rsidR="00863217" w:rsidRDefault="00863217" w:rsidP="00863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EBA69" w14:textId="77777777" w:rsidR="00863217" w:rsidRDefault="00863217" w:rsidP="00863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A2034" w14:textId="03CD2E7B" w:rsidR="00140237" w:rsidRPr="00140237" w:rsidRDefault="00140237" w:rsidP="001402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  <w:sectPr w:rsidR="00140237" w:rsidRPr="00140237" w:rsidSect="00A60C0A">
          <w:headerReference w:type="default" r:id="rId6"/>
          <w:footerReference w:type="default" r:id="rId7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44"/>
          <w:szCs w:val="44"/>
        </w:rPr>
        <w:t>RICALDONE 20</w:t>
      </w:r>
    </w:p>
    <w:p w14:paraId="355B5732" w14:textId="77777777" w:rsidR="00E92FDD" w:rsidRDefault="00E92FDD" w:rsidP="0014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2A3B" w14:textId="77777777" w:rsidR="00E92FDD" w:rsidRDefault="00E92FDD" w:rsidP="0014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25CEE" w14:textId="1DE5BBA6" w:rsidR="000B697D" w:rsidRDefault="00E92FDD" w:rsidP="001402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FDD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gramEnd"/>
      <w:r w:rsidRPr="00E92FDD">
        <w:rPr>
          <w:rFonts w:ascii="Times New Roman" w:hAnsi="Times New Roman" w:cs="Times New Roman"/>
          <w:b/>
          <w:bCs/>
          <w:sz w:val="28"/>
          <w:szCs w:val="28"/>
        </w:rPr>
        <w:t xml:space="preserve"> a nuestra </w:t>
      </w:r>
      <w:r w:rsidR="002501E9" w:rsidRPr="00E92FDD">
        <w:rPr>
          <w:rFonts w:ascii="Times New Roman" w:hAnsi="Times New Roman" w:cs="Times New Roman"/>
          <w:b/>
          <w:bCs/>
          <w:sz w:val="28"/>
          <w:szCs w:val="28"/>
        </w:rPr>
        <w:t>página</w:t>
      </w:r>
      <w:r w:rsidRPr="00E92FDD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92FDD">
          <w:rPr>
            <w:rStyle w:val="Hipervnculo"/>
            <w:rFonts w:ascii="Times New Roman" w:hAnsi="Times New Roman" w:cs="Times New Roman"/>
            <w:sz w:val="24"/>
            <w:szCs w:val="24"/>
          </w:rPr>
          <w:t>https://jromerooo2.github.io/GamingSv/</w:t>
        </w:r>
      </w:hyperlink>
    </w:p>
    <w:p w14:paraId="46B1BC1C" w14:textId="61E63D1F" w:rsidR="00E92FDD" w:rsidRDefault="00E92FDD" w:rsidP="001402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92FDD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gramEnd"/>
      <w:r w:rsidRPr="00E92FDD">
        <w:rPr>
          <w:rFonts w:ascii="Times New Roman" w:hAnsi="Times New Roman" w:cs="Times New Roman"/>
          <w:b/>
          <w:bCs/>
          <w:sz w:val="28"/>
          <w:szCs w:val="28"/>
        </w:rPr>
        <w:t xml:space="preserve"> a repositorio de </w:t>
      </w:r>
      <w:r w:rsidR="002501E9" w:rsidRPr="00E92FDD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9" w:history="1">
        <w:r w:rsidRPr="00E92FDD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https://github.com/jromerooo2/GamingSv</w:t>
        </w:r>
      </w:hyperlink>
    </w:p>
    <w:p w14:paraId="58C3CA0B" w14:textId="6A2AE488" w:rsidR="00AB451B" w:rsidRDefault="00AB451B" w:rsidP="00140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E1BC3" w14:textId="40FAE1AB" w:rsidR="00AB451B" w:rsidRPr="00AB451B" w:rsidRDefault="00AB451B" w:rsidP="00140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5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al drive: </w:t>
      </w:r>
      <w:hyperlink r:id="rId10" w:history="1">
        <w:r w:rsidRPr="00AB451B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https://drive.google.com/drive/u/3/folders/0AJ8x5-LrmZv1Uk9PVA</w:t>
        </w:r>
      </w:hyperlink>
    </w:p>
    <w:sectPr w:rsidR="00AB451B" w:rsidRPr="00AB451B" w:rsidSect="00A60C0A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A7D06" w14:textId="77777777" w:rsidR="007F1ECA" w:rsidRDefault="007F1ECA" w:rsidP="00A60C0A">
      <w:pPr>
        <w:spacing w:after="0" w:line="240" w:lineRule="auto"/>
      </w:pPr>
      <w:r>
        <w:separator/>
      </w:r>
    </w:p>
  </w:endnote>
  <w:endnote w:type="continuationSeparator" w:id="0">
    <w:p w14:paraId="3ABCFC1F" w14:textId="77777777" w:rsidR="007F1ECA" w:rsidRDefault="007F1ECA" w:rsidP="00A6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BF56" w14:textId="77777777" w:rsidR="00A60C0A" w:rsidRDefault="000B697D" w:rsidP="00A60C0A">
    <w:pPr>
      <w:pStyle w:val="Piedepgina"/>
      <w:jc w:val="right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8452E3B" wp14:editId="410B8A7D">
          <wp:simplePos x="0" y="0"/>
          <wp:positionH relativeFrom="page">
            <wp:posOffset>-4505325</wp:posOffset>
          </wp:positionH>
          <wp:positionV relativeFrom="paragraph">
            <wp:posOffset>-512446</wp:posOffset>
          </wp:positionV>
          <wp:extent cx="14741588" cy="3469005"/>
          <wp:effectExtent l="0" t="0" r="3175" b="0"/>
          <wp:wrapNone/>
          <wp:docPr id="56" name="Imagen 56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Patrón de fond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09"/>
                  <a:stretch/>
                </pic:blipFill>
                <pic:spPr bwMode="auto">
                  <a:xfrm rot="10800000">
                    <a:off x="0" y="0"/>
                    <a:ext cx="14745683" cy="3469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2CCBD51" wp14:editId="3387B973">
          <wp:simplePos x="0" y="0"/>
          <wp:positionH relativeFrom="margin">
            <wp:align>right</wp:align>
          </wp:positionH>
          <wp:positionV relativeFrom="paragraph">
            <wp:posOffset>-302895</wp:posOffset>
          </wp:positionV>
          <wp:extent cx="1228725" cy="342265"/>
          <wp:effectExtent l="0" t="0" r="9525" b="635"/>
          <wp:wrapNone/>
          <wp:docPr id="57" name="Imagen 57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8024" w14:textId="77777777" w:rsidR="007F1ECA" w:rsidRDefault="007F1ECA" w:rsidP="00A60C0A">
      <w:pPr>
        <w:spacing w:after="0" w:line="240" w:lineRule="auto"/>
      </w:pPr>
      <w:r>
        <w:separator/>
      </w:r>
    </w:p>
  </w:footnote>
  <w:footnote w:type="continuationSeparator" w:id="0">
    <w:p w14:paraId="5DCA6325" w14:textId="77777777" w:rsidR="007F1ECA" w:rsidRDefault="007F1ECA" w:rsidP="00A6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EB524" w14:textId="77777777" w:rsidR="00A60C0A" w:rsidRPr="00140237" w:rsidRDefault="00A427BA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09A375" wp14:editId="55D09D8A">
              <wp:simplePos x="0" y="0"/>
              <wp:positionH relativeFrom="leftMargin">
                <wp:posOffset>-638174</wp:posOffset>
              </wp:positionH>
              <wp:positionV relativeFrom="paragraph">
                <wp:posOffset>-278765</wp:posOffset>
              </wp:positionV>
              <wp:extent cx="1123950" cy="1019175"/>
              <wp:effectExtent l="0" t="0" r="228600" b="257175"/>
              <wp:wrapNone/>
              <wp:docPr id="1" name="Diagrama de flujo: combin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975440">
                        <a:off x="0" y="0"/>
                        <a:ext cx="1123950" cy="1019175"/>
                      </a:xfrm>
                      <a:prstGeom prst="flowChartMerge">
                        <a:avLst/>
                      </a:prstGeom>
                      <a:gradFill>
                        <a:gsLst>
                          <a:gs pos="100000">
                            <a:srgbClr val="FFC000"/>
                          </a:gs>
                          <a:gs pos="0">
                            <a:srgbClr val="C00000"/>
                          </a:gs>
                        </a:gsLst>
                        <a:lin ang="5400000" scaled="1"/>
                      </a:gradFill>
                      <a:ln w="79375">
                        <a:gradFill>
                          <a:gsLst>
                            <a:gs pos="0">
                              <a:srgbClr val="C00000"/>
                            </a:gs>
                            <a:gs pos="100000">
                              <a:srgbClr val="FFC000"/>
                            </a:gs>
                          </a:gsLst>
                          <a:lin ang="5400000" scaled="1"/>
                        </a:gradFill>
                        <a:round/>
                        <a:extLst>
                          <a:ext uri="{C807C97D-BFC1-408E-A445-0C87EB9F89A2}">
                            <ask:lineSketchStyleProps xmlns:ask="http://schemas.microsoft.com/office/drawing/2018/sketchyshapes" sd="1219033472">
                              <a:custGeom>
                                <a:avLst/>
                                <a:gdLst>
                                  <a:gd name="connsiteX0" fmla="*/ 0 w 1123950"/>
                                  <a:gd name="connsiteY0" fmla="*/ 0 h 1019175"/>
                                  <a:gd name="connsiteX1" fmla="*/ 1123950 w 1123950"/>
                                  <a:gd name="connsiteY1" fmla="*/ 0 h 1019175"/>
                                  <a:gd name="connsiteX2" fmla="*/ 561975 w 1123950"/>
                                  <a:gd name="connsiteY2" fmla="*/ 1019175 h 1019175"/>
                                  <a:gd name="connsiteX3" fmla="*/ 0 w 1123950"/>
                                  <a:gd name="connsiteY3" fmla="*/ 0 h 1019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23950" h="101917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83263" y="68486"/>
                                      <a:pt x="973458" y="10437"/>
                                      <a:pt x="1123950" y="0"/>
                                    </a:cubicBezTo>
                                    <a:cubicBezTo>
                                      <a:pt x="858415" y="409663"/>
                                      <a:pt x="644228" y="850181"/>
                                      <a:pt x="561975" y="1019175"/>
                                    </a:cubicBezTo>
                                    <a:cubicBezTo>
                                      <a:pt x="360829" y="796280"/>
                                      <a:pt x="325824" y="403346"/>
                                      <a:pt x="0" y="0"/>
                                    </a:cubicBezTo>
                                    <a:close/>
                                  </a:path>
                                  <a:path w="1123950" h="101917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355294" y="-4448"/>
                                      <a:pt x="759253" y="-40833"/>
                                      <a:pt x="1123950" y="0"/>
                                    </a:cubicBezTo>
                                    <a:cubicBezTo>
                                      <a:pt x="973488" y="355631"/>
                                      <a:pt x="620405" y="712109"/>
                                      <a:pt x="561975" y="1019175"/>
                                    </a:cubicBezTo>
                                    <a:cubicBezTo>
                                      <a:pt x="418494" y="629988"/>
                                      <a:pt x="234074" y="24763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107C6"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Diagrama de flujo: combinar 1" o:spid="_x0000_s1026" type="#_x0000_t128" style="position:absolute;margin-left:-50.25pt;margin-top:-21.95pt;width:88.5pt;height:80.25pt;rotation:9803574fd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" fillcolor="#c00000" strokeweight="6.25pt">
              <v:fill color2="#ffc000" focus="100%" type="gradient"/>
              <v:stroke joinstyle="round"/>
              <w10:wrap anchorx="margin"/>
            </v:shape>
          </w:pict>
        </mc:Fallback>
      </mc:AlternateContent>
    </w:r>
    <w:r w:rsidR="00140237">
      <w:rPr>
        <w:noProof/>
      </w:rPr>
      <w:drawing>
        <wp:anchor distT="0" distB="0" distL="114300" distR="114300" simplePos="0" relativeHeight="251667456" behindDoc="1" locked="0" layoutInCell="1" allowOverlap="1" wp14:anchorId="3F388F66" wp14:editId="77E214D7">
          <wp:simplePos x="0" y="0"/>
          <wp:positionH relativeFrom="column">
            <wp:posOffset>-1238568</wp:posOffset>
          </wp:positionH>
          <wp:positionV relativeFrom="paragraph">
            <wp:posOffset>-1945957</wp:posOffset>
          </wp:positionV>
          <wp:extent cx="2108835" cy="2801716"/>
          <wp:effectExtent l="0" t="0" r="0" b="0"/>
          <wp:wrapNone/>
          <wp:docPr id="54" name="Imagen 5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62" t="9455" r="16186" b="16026"/>
                  <a:stretch/>
                </pic:blipFill>
                <pic:spPr bwMode="auto">
                  <a:xfrm rot="5400000" flipH="1">
                    <a:off x="0" y="0"/>
                    <a:ext cx="2108835" cy="28017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0C0A" w:rsidRPr="000B697D">
      <w:rPr>
        <w:rFonts w:ascii="Times New Roman" w:hAnsi="Times New Roman" w:cs="Times New Roman"/>
        <w:noProof/>
        <w:spacing w:val="20"/>
        <w:sz w:val="24"/>
        <w:szCs w:val="24"/>
      </w:rPr>
      <w:drawing>
        <wp:anchor distT="0" distB="0" distL="114300" distR="114300" simplePos="0" relativeHeight="251662336" behindDoc="1" locked="0" layoutInCell="1" allowOverlap="1" wp14:anchorId="374685AD" wp14:editId="27830435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191895" cy="695325"/>
          <wp:effectExtent l="0" t="0" r="8255" b="9525"/>
          <wp:wrapNone/>
          <wp:docPr id="55" name="Imagen 55" descr="Desarrollo de Software a Medida | D&amp;A Code Proj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arrollo de Software a Medida | D&amp;A Code Projec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89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B697D" w:rsidRPr="000B697D">
      <w:rPr>
        <w:rFonts w:ascii="Times New Roman" w:hAnsi="Times New Roman" w:cs="Times New Roman"/>
        <w:color w:val="A6A6A6" w:themeColor="background1" w:themeShade="A6"/>
        <w:spacing w:val="20"/>
        <w:sz w:val="24"/>
        <w:szCs w:val="24"/>
        <w:lang w:val="es-MX"/>
      </w:rPr>
      <w:t>I</w:t>
    </w:r>
    <w:r w:rsidR="000B697D" w:rsidRPr="00140237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NSTITUTO TÉCNICO RICALDONE</w:t>
    </w:r>
  </w:p>
  <w:p w14:paraId="67F7E278" w14:textId="77777777" w:rsidR="00A60C0A" w:rsidRPr="000B697D" w:rsidRDefault="000B697D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 xml:space="preserve">Primer Año - </w:t>
    </w:r>
    <w:r w:rsidR="00A60C0A"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Desarrollo de Software</w:t>
    </w:r>
  </w:p>
  <w:p w14:paraId="2BB7FEDF" w14:textId="77777777" w:rsidR="00A60C0A" w:rsidRPr="000B697D" w:rsidRDefault="00A60C0A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Elaboración de Algoritmos usando Lógica de Programación</w:t>
    </w:r>
  </w:p>
  <w:p w14:paraId="007EB382" w14:textId="16F6D4CF" w:rsidR="00A60C0A" w:rsidRPr="00A60C0A" w:rsidRDefault="00A60C0A">
    <w:pPr>
      <w:pStyle w:val="Encabezado"/>
      <w:rPr>
        <w:lang w:val="es-MX"/>
      </w:rPr>
    </w:pPr>
    <w:r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 xml:space="preserve">Docente: </w:t>
    </w:r>
    <w:r w:rsidR="006A6EDB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Jhansi Giovanni Aguilar Saravia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7604" w14:textId="77777777" w:rsidR="00140237" w:rsidRPr="00140237" w:rsidRDefault="00A427BA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8E22F57" wp14:editId="183F1026">
              <wp:simplePos x="0" y="0"/>
              <wp:positionH relativeFrom="leftMargin">
                <wp:posOffset>-608965</wp:posOffset>
              </wp:positionH>
              <wp:positionV relativeFrom="paragraph">
                <wp:posOffset>-248285</wp:posOffset>
              </wp:positionV>
              <wp:extent cx="1123950" cy="1019175"/>
              <wp:effectExtent l="0" t="0" r="228600" b="257175"/>
              <wp:wrapNone/>
              <wp:docPr id="2" name="Diagrama de flujo: combina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975440">
                        <a:off x="0" y="0"/>
                        <a:ext cx="1123950" cy="1019175"/>
                      </a:xfrm>
                      <a:prstGeom prst="flowChartMerge">
                        <a:avLst/>
                      </a:prstGeom>
                      <a:gradFill>
                        <a:gsLst>
                          <a:gs pos="100000">
                            <a:srgbClr val="FFC000"/>
                          </a:gs>
                          <a:gs pos="0">
                            <a:srgbClr val="C00000"/>
                          </a:gs>
                        </a:gsLst>
                        <a:lin ang="5400000" scaled="1"/>
                      </a:gradFill>
                      <a:ln w="79375">
                        <a:gradFill>
                          <a:gsLst>
                            <a:gs pos="0">
                              <a:srgbClr val="C00000"/>
                            </a:gs>
                            <a:gs pos="100000">
                              <a:srgbClr val="FFC000"/>
                            </a:gs>
                          </a:gsLst>
                          <a:lin ang="5400000" scaled="1"/>
                        </a:gradFill>
                        <a:round/>
                        <a:extLst>
                          <a:ext uri="{C807C97D-BFC1-408E-A445-0C87EB9F89A2}">
                            <ask:lineSketchStyleProps xmlns:ask="http://schemas.microsoft.com/office/drawing/2018/sketchyshapes" sd="1219033472">
                              <a:custGeom>
                                <a:avLst/>
                                <a:gdLst>
                                  <a:gd name="connsiteX0" fmla="*/ 0 w 1123950"/>
                                  <a:gd name="connsiteY0" fmla="*/ 0 h 1019175"/>
                                  <a:gd name="connsiteX1" fmla="*/ 1123950 w 1123950"/>
                                  <a:gd name="connsiteY1" fmla="*/ 0 h 1019175"/>
                                  <a:gd name="connsiteX2" fmla="*/ 561975 w 1123950"/>
                                  <a:gd name="connsiteY2" fmla="*/ 1019175 h 1019175"/>
                                  <a:gd name="connsiteX3" fmla="*/ 0 w 1123950"/>
                                  <a:gd name="connsiteY3" fmla="*/ 0 h 1019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23950" h="101917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83263" y="68486"/>
                                      <a:pt x="973458" y="10437"/>
                                      <a:pt x="1123950" y="0"/>
                                    </a:cubicBezTo>
                                    <a:cubicBezTo>
                                      <a:pt x="858415" y="409663"/>
                                      <a:pt x="644228" y="850181"/>
                                      <a:pt x="561975" y="1019175"/>
                                    </a:cubicBezTo>
                                    <a:cubicBezTo>
                                      <a:pt x="360829" y="796280"/>
                                      <a:pt x="325824" y="403346"/>
                                      <a:pt x="0" y="0"/>
                                    </a:cubicBezTo>
                                    <a:close/>
                                  </a:path>
                                  <a:path w="1123950" h="101917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355294" y="-4448"/>
                                      <a:pt x="759253" y="-40833"/>
                                      <a:pt x="1123950" y="0"/>
                                    </a:cubicBezTo>
                                    <a:cubicBezTo>
                                      <a:pt x="973488" y="355631"/>
                                      <a:pt x="620405" y="712109"/>
                                      <a:pt x="561975" y="1019175"/>
                                    </a:cubicBezTo>
                                    <a:cubicBezTo>
                                      <a:pt x="418494" y="629988"/>
                                      <a:pt x="234074" y="24763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14F65"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Diagrama de flujo: combinar 2" o:spid="_x0000_s1026" type="#_x0000_t128" style="position:absolute;margin-left:-47.95pt;margin-top:-19.55pt;width:88.5pt;height:80.25pt;rotation:9803574fd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" fillcolor="#c00000" strokeweight="6.25pt">
              <v:fill color2="#ffc000" focus="100%" type="gradient"/>
              <v:stroke joinstyle="round"/>
              <w10:wrap anchorx="margin"/>
            </v:shape>
          </w:pict>
        </mc:Fallback>
      </mc:AlternateContent>
    </w:r>
    <w:sdt>
      <w:sdtPr>
        <w:rPr>
          <w:rFonts w:ascii="Times New Roman" w:hAnsi="Times New Roman" w:cs="Times New Roman"/>
          <w:color w:val="A6A6A6" w:themeColor="background1" w:themeShade="A6"/>
          <w:spacing w:val="20"/>
          <w:sz w:val="24"/>
          <w:szCs w:val="24"/>
          <w:lang w:val="es-MX"/>
        </w:rPr>
        <w:id w:val="1800404575"/>
        <w:docPartObj>
          <w:docPartGallery w:val="Page Numbers (Margins)"/>
          <w:docPartUnique/>
        </w:docPartObj>
      </w:sdtPr>
      <w:sdtEndPr/>
      <w:sdtContent>
        <w:r w:rsidR="00140237" w:rsidRPr="00140237">
          <w:rPr>
            <w:rFonts w:asciiTheme="majorHAnsi" w:eastAsiaTheme="majorEastAsia" w:hAnsiTheme="majorHAnsi" w:cstheme="majorBidi"/>
            <w:noProof/>
            <w:color w:val="A6A6A6" w:themeColor="background1" w:themeShade="A6"/>
            <w:spacing w:val="20"/>
            <w:sz w:val="28"/>
            <w:szCs w:val="28"/>
            <w:lang w:val="es-MX"/>
          </w:rPr>
          <mc:AlternateContent>
            <mc:Choice Requires="wps">
              <w:drawing>
                <wp:anchor distT="0" distB="0" distL="114300" distR="114300" simplePos="0" relativeHeight="251673600" behindDoc="0" locked="0" layoutInCell="0" allowOverlap="1" wp14:anchorId="465B38E0" wp14:editId="34A1D69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3" name="Elips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1C3B1" w14:textId="77777777" w:rsidR="00140237" w:rsidRDefault="00140237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65B38E0" id="Elipse 23" o:spid="_x0000_s1026" style="position:absolute;margin-left:0;margin-top:0;width:37.6pt;height:37.6pt;z-index:251673600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" o:allowincell="f" fillcolor="#9dbb61" stroked="f">
                  <v:textbox inset="0,,0">
                    <w:txbxContent>
                      <w:p w14:paraId="4851C3B1" w14:textId="77777777" w:rsidR="00140237" w:rsidRDefault="00140237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140237">
      <w:rPr>
        <w:noProof/>
      </w:rPr>
      <w:drawing>
        <wp:anchor distT="0" distB="0" distL="114300" distR="114300" simplePos="0" relativeHeight="251672576" behindDoc="1" locked="0" layoutInCell="1" allowOverlap="1" wp14:anchorId="3FB36528" wp14:editId="603C8FBD">
          <wp:simplePos x="0" y="0"/>
          <wp:positionH relativeFrom="column">
            <wp:posOffset>-1238568</wp:posOffset>
          </wp:positionH>
          <wp:positionV relativeFrom="paragraph">
            <wp:posOffset>-1945957</wp:posOffset>
          </wp:positionV>
          <wp:extent cx="2108835" cy="2801716"/>
          <wp:effectExtent l="0" t="0" r="0" b="0"/>
          <wp:wrapNone/>
          <wp:docPr id="24" name="Imagen 2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62" t="9455" r="16186" b="16026"/>
                  <a:stretch/>
                </pic:blipFill>
                <pic:spPr bwMode="auto">
                  <a:xfrm rot="5400000" flipH="1">
                    <a:off x="0" y="0"/>
                    <a:ext cx="2108835" cy="28017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237" w:rsidRPr="000B697D">
      <w:rPr>
        <w:rFonts w:ascii="Times New Roman" w:hAnsi="Times New Roman" w:cs="Times New Roman"/>
        <w:noProof/>
        <w:spacing w:val="20"/>
        <w:sz w:val="24"/>
        <w:szCs w:val="24"/>
      </w:rPr>
      <w:drawing>
        <wp:anchor distT="0" distB="0" distL="114300" distR="114300" simplePos="0" relativeHeight="251671552" behindDoc="1" locked="0" layoutInCell="1" allowOverlap="1" wp14:anchorId="0E632832" wp14:editId="0D09B42C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191895" cy="695325"/>
          <wp:effectExtent l="0" t="0" r="8255" b="9525"/>
          <wp:wrapNone/>
          <wp:docPr id="25" name="Imagen 25" descr="Desarrollo de Software a Medida | D&amp;A Code Proj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arrollo de Software a Medida | D&amp;A Code Projec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89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0237" w:rsidRPr="000B697D">
      <w:rPr>
        <w:rFonts w:ascii="Times New Roman" w:hAnsi="Times New Roman" w:cs="Times New Roman"/>
        <w:color w:val="A6A6A6" w:themeColor="background1" w:themeShade="A6"/>
        <w:spacing w:val="20"/>
        <w:sz w:val="24"/>
        <w:szCs w:val="24"/>
        <w:lang w:val="es-MX"/>
      </w:rPr>
      <w:t>I</w:t>
    </w:r>
    <w:r w:rsidR="00140237" w:rsidRPr="00140237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NSTITUTO TÉCNICO RICALDONE</w:t>
    </w:r>
  </w:p>
  <w:p w14:paraId="373E46F4" w14:textId="77777777" w:rsidR="00140237" w:rsidRPr="000B697D" w:rsidRDefault="00140237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 xml:space="preserve">Primer Año - </w:t>
    </w:r>
    <w:r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Desarrollo de Software</w:t>
    </w:r>
  </w:p>
  <w:p w14:paraId="6B34CDC3" w14:textId="77777777" w:rsidR="00140237" w:rsidRPr="000B697D" w:rsidRDefault="00140237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Elaboración de Algoritmos usando Lógica de Programación</w:t>
    </w:r>
  </w:p>
  <w:p w14:paraId="63C6AAD9" w14:textId="77777777" w:rsidR="00140237" w:rsidRPr="000B697D" w:rsidRDefault="00140237" w:rsidP="000B697D">
    <w:pPr>
      <w:pStyle w:val="Encabezado"/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</w:pPr>
    <w:r w:rsidRPr="000B697D">
      <w:rPr>
        <w:rFonts w:ascii="Times New Roman" w:hAnsi="Times New Roman" w:cs="Times New Roman"/>
        <w:color w:val="A6A6A6" w:themeColor="background1" w:themeShade="A6"/>
        <w:sz w:val="24"/>
        <w:szCs w:val="24"/>
        <w:lang w:val="es-MX"/>
      </w:rPr>
      <w:t>Docente: Josue A. Guinea Henriquez</w:t>
    </w:r>
  </w:p>
  <w:p w14:paraId="57952E28" w14:textId="77777777" w:rsidR="00140237" w:rsidRPr="00A60C0A" w:rsidRDefault="00140237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DB"/>
    <w:rsid w:val="000B697D"/>
    <w:rsid w:val="0013245B"/>
    <w:rsid w:val="00140237"/>
    <w:rsid w:val="002501E9"/>
    <w:rsid w:val="002B3CC6"/>
    <w:rsid w:val="006070C5"/>
    <w:rsid w:val="006A6EDB"/>
    <w:rsid w:val="007A585C"/>
    <w:rsid w:val="007F1ECA"/>
    <w:rsid w:val="00863217"/>
    <w:rsid w:val="00A40637"/>
    <w:rsid w:val="00A427BA"/>
    <w:rsid w:val="00A60C0A"/>
    <w:rsid w:val="00AB451B"/>
    <w:rsid w:val="00C06FB2"/>
    <w:rsid w:val="00C57558"/>
    <w:rsid w:val="00DB4AAF"/>
    <w:rsid w:val="00DD64DB"/>
    <w:rsid w:val="00E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02DD0"/>
  <w15:chartTrackingRefBased/>
  <w15:docId w15:val="{E4CF50BD-DA25-4EF3-B4AA-BBC3A49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C0A"/>
  </w:style>
  <w:style w:type="paragraph" w:styleId="Piedepgina">
    <w:name w:val="footer"/>
    <w:basedOn w:val="Normal"/>
    <w:link w:val="PiedepginaCar"/>
    <w:uiPriority w:val="99"/>
    <w:unhideWhenUsed/>
    <w:rsid w:val="00A60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C0A"/>
  </w:style>
  <w:style w:type="character" w:styleId="Nmerodepgina">
    <w:name w:val="page number"/>
    <w:basedOn w:val="Fuentedeprrafopredeter"/>
    <w:uiPriority w:val="99"/>
    <w:unhideWhenUsed/>
    <w:rsid w:val="00140237"/>
  </w:style>
  <w:style w:type="character" w:styleId="Hipervnculo">
    <w:name w:val="Hyperlink"/>
    <w:basedOn w:val="Fuentedeprrafopredeter"/>
    <w:uiPriority w:val="99"/>
    <w:unhideWhenUsed/>
    <w:rsid w:val="00E92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omerooo2.github.io/GamingSv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drive/u/3/folders/0AJ8x5-LrmZv1Uk9P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romerooo2/GamingSv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nsi\Downloads\Plantilla%20M&#243;dulo%2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Módulo 1.dotx</Template>
  <TotalTime>9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</dc:creator>
  <cp:keywords/>
  <dc:description/>
  <cp:lastModifiedBy>Romero Rámos</cp:lastModifiedBy>
  <cp:revision>3</cp:revision>
  <dcterms:created xsi:type="dcterms:W3CDTF">2021-04-08T02:47:00Z</dcterms:created>
  <dcterms:modified xsi:type="dcterms:W3CDTF">2021-04-08T02:56:00Z</dcterms:modified>
</cp:coreProperties>
</file>